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391" w:lineRule="exact"/>
        <w:ind w:left="130" w:right="-20"/>
        <w:jc w:val="left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color w:val="006FC0"/>
          <w:spacing w:val="0"/>
          <w:w w:val="100"/>
          <w:b/>
          <w:bCs/>
        </w:rPr>
        <w:t>Eco</w:t>
      </w:r>
      <w:r>
        <w:rPr>
          <w:rFonts w:ascii="Times New Roman" w:hAnsi="Times New Roman" w:cs="Times New Roman" w:eastAsia="Times New Roman"/>
          <w:sz w:val="36"/>
          <w:szCs w:val="36"/>
          <w:color w:val="006FC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006FC0"/>
          <w:spacing w:val="0"/>
          <w:w w:val="100"/>
          <w:b/>
          <w:bCs/>
        </w:rPr>
        <w:t>Solar</w:t>
      </w:r>
      <w:r>
        <w:rPr>
          <w:rFonts w:ascii="Times New Roman" w:hAnsi="Times New Roman" w:cs="Times New Roman" w:eastAsia="Times New Roman"/>
          <w:sz w:val="36"/>
          <w:szCs w:val="36"/>
          <w:color w:val="006FC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006FC0"/>
          <w:spacing w:val="0"/>
          <w:w w:val="100"/>
          <w:b/>
          <w:bCs/>
        </w:rPr>
        <w:t>Home</w:t>
      </w:r>
      <w:r>
        <w:rPr>
          <w:rFonts w:ascii="Times New Roman" w:hAnsi="Times New Roman" w:cs="Times New Roman" w:eastAsia="Times New Roman"/>
          <w:sz w:val="36"/>
          <w:szCs w:val="36"/>
          <w:color w:val="006FC0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006FC0"/>
          <w:spacing w:val="0"/>
          <w:w w:val="100"/>
          <w:b/>
          <w:bCs/>
        </w:rPr>
        <w:t>Improvement/Max</w:t>
      </w:r>
      <w:r>
        <w:rPr>
          <w:rFonts w:ascii="Times New Roman" w:hAnsi="Times New Roman" w:cs="Times New Roman" w:eastAsia="Times New Roman"/>
          <w:sz w:val="36"/>
          <w:szCs w:val="36"/>
          <w:color w:val="006FC0"/>
          <w:spacing w:val="-2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006FC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36"/>
          <w:szCs w:val="36"/>
          <w:color w:val="006FC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006FC0"/>
          <w:spacing w:val="0"/>
          <w:w w:val="100"/>
          <w:b/>
          <w:bCs/>
        </w:rPr>
        <w:t>Son</w:t>
      </w:r>
      <w:r>
        <w:rPr>
          <w:rFonts w:ascii="Times New Roman" w:hAnsi="Times New Roman" w:cs="Times New Roman" w:eastAsia="Times New Roman"/>
          <w:sz w:val="36"/>
          <w:szCs w:val="36"/>
          <w:color w:val="006FC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color w:val="006FC0"/>
          <w:spacing w:val="0"/>
          <w:w w:val="100"/>
          <w:b/>
          <w:bCs/>
        </w:rPr>
        <w:t>LLC</w:t>
      </w:r>
      <w:r>
        <w:rPr>
          <w:rFonts w:ascii="Times New Roman" w:hAnsi="Times New Roman" w:cs="Times New Roman" w:eastAsia="Times New Roman"/>
          <w:sz w:val="36"/>
          <w:szCs w:val="36"/>
          <w:color w:val="000000"/>
          <w:spacing w:val="0"/>
          <w:w w:val="100"/>
        </w:rPr>
      </w:r>
    </w:p>
    <w:p>
      <w:pPr>
        <w:spacing w:before="13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2465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WHITTIER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BLVD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</w:t>
      </w:r>
    </w:p>
    <w:p>
      <w:pPr>
        <w:spacing w:before="9" w:after="0" w:line="247" w:lineRule="auto"/>
        <w:ind w:left="130" w:right="808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MONTEBELLO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90640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(323)736-1949</w:t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License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Number: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847679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color w:val="006FC0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48"/>
          <w:szCs w:val="48"/>
          <w:color w:val="006FC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color w:val="006FC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48"/>
          <w:szCs w:val="48"/>
          <w:color w:val="006FC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color w:val="006FC0"/>
          <w:spacing w:val="0"/>
          <w:w w:val="100"/>
        </w:rPr>
        <w:t>Construcción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entre: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NOMBRE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CLIENTE:ALONSO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CHAVEZ</w:t>
      </w:r>
    </w:p>
    <w:p>
      <w:pPr>
        <w:spacing w:before="9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DIRECCIÓN: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8624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CARLOS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90280</w:t>
      </w:r>
    </w:p>
    <w:p>
      <w:pPr>
        <w:spacing w:before="9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NÚMERO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TELÉFONO: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(323)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2820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8323</w:t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"Propietario"),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Solar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Improvement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2465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WHITTIER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BLVD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SUITE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MONTEBELLO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CALIFORNIA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90640,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(323)736-1949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"Contratista"),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licencia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estado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California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bajo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licencia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número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847679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71" w:lineRule="exact"/>
        <w:ind w:left="130" w:right="-20"/>
        <w:jc w:val="left"/>
        <w:tabs>
          <w:tab w:pos="6400" w:val="left"/>
          <w:tab w:pos="7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51.761719pt;margin-top:15.005125pt;width:30.000001pt;height:.1pt;mso-position-horizontal-relative:page;mso-position-vertical-relative:paragraph;z-index:-566" coordorigin="7035,300" coordsize="600,2">
            <v:shape style="position:absolute;left:7035;top:300;width:600;height:2" coordorigin="7035,300" coordsize="600,0" path="m7035,300l7635,30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391.095703pt;margin-top:15.005125pt;width:48.000002pt;height:.1pt;mso-position-horizontal-relative:page;mso-position-vertical-relative:paragraph;z-index:-565" coordorigin="7822,300" coordsize="960,2">
            <v:shape style="position:absolute;left:7822;top:300;width:960;height:2" coordorigin="7822,300" coordsize="960,0" path="m7822,300l8782,30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448.429688pt;margin-top:15.005125pt;width:24.000001pt;height:.1pt;mso-position-horizontal-relative:page;mso-position-vertical-relative:paragraph;z-index:-564" coordorigin="8969,300" coordsize="480,2">
            <v:shape style="position:absolute;left:8969;top:300;width:480;height:2" coordorigin="8969,300" coordsize="480,0" path="m8969,300l9449,300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Fecha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fue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firmado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propietario: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4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cancelación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enviado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siguiente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dirección: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6FC0"/>
          <w:spacing w:val="0"/>
          <w:w w:val="100"/>
          <w:b/>
          <w:bCs/>
        </w:rPr>
        <w:t>Eco</w:t>
      </w:r>
      <w:r>
        <w:rPr>
          <w:rFonts w:ascii="Times New Roman" w:hAnsi="Times New Roman" w:cs="Times New Roman" w:eastAsia="Times New Roman"/>
          <w:sz w:val="24"/>
          <w:szCs w:val="24"/>
          <w:color w:val="006FC0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6FC0"/>
          <w:spacing w:val="0"/>
          <w:w w:val="100"/>
          <w:b/>
          <w:bCs/>
        </w:rPr>
        <w:t>Solar</w:t>
      </w:r>
      <w:r>
        <w:rPr>
          <w:rFonts w:ascii="Times New Roman" w:hAnsi="Times New Roman" w:cs="Times New Roman" w:eastAsia="Times New Roman"/>
          <w:sz w:val="24"/>
          <w:szCs w:val="24"/>
          <w:color w:val="006FC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6FC0"/>
          <w:spacing w:val="0"/>
          <w:w w:val="100"/>
          <w:b/>
          <w:bCs/>
        </w:rPr>
        <w:t>Home</w:t>
      </w:r>
      <w:r>
        <w:rPr>
          <w:rFonts w:ascii="Times New Roman" w:hAnsi="Times New Roman" w:cs="Times New Roman" w:eastAsia="Times New Roman"/>
          <w:sz w:val="24"/>
          <w:szCs w:val="24"/>
          <w:color w:val="006FC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6FC0"/>
          <w:spacing w:val="0"/>
          <w:w w:val="100"/>
          <w:b/>
          <w:bCs/>
        </w:rPr>
        <w:t>Improvement/Max</w:t>
      </w:r>
      <w:r>
        <w:rPr>
          <w:rFonts w:ascii="Times New Roman" w:hAnsi="Times New Roman" w:cs="Times New Roman" w:eastAsia="Times New Roman"/>
          <w:sz w:val="24"/>
          <w:szCs w:val="24"/>
          <w:color w:val="006FC0"/>
          <w:spacing w:val="-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6FC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6FC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6FC0"/>
          <w:spacing w:val="0"/>
          <w:w w:val="100"/>
          <w:b/>
          <w:bCs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color w:val="006FC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6FC0"/>
          <w:spacing w:val="0"/>
          <w:w w:val="100"/>
          <w:b/>
          <w:bCs/>
        </w:rPr>
        <w:t>LLC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2465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WHITTIER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BLVD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</w:t>
      </w:r>
    </w:p>
    <w:p>
      <w:pPr>
        <w:spacing w:before="9" w:after="0" w:line="247" w:lineRule="auto"/>
        <w:ind w:left="130" w:right="808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MONTEBELLO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90640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(323)736-1949</w:t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License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Number: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847679</w:t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7" w:lineRule="auto"/>
        <w:ind w:left="130" w:right="138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tiene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copia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completamente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rellenado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acuerdo,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firmado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contratista,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iniciar.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3" w:after="0" w:line="570" w:lineRule="exact"/>
        <w:ind w:left="130" w:right="385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04.486298pt;margin-top:57.773701pt;width:100.3301pt;height:.1pt;mso-position-horizontal-relative:page;mso-position-vertical-relative:paragraph;z-index:-567" coordorigin="4090,1155" coordsize="2007,2">
            <v:shape style="position:absolute;left:4090;top:1155;width:2007;height:2" coordorigin="4090,1155" coordsize="2007,0" path="m4090,1155l6096,1155e" filled="f" stroked="t" strokeweight=".9855pt" strokecolor="#FF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Vendedor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responsable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solicitar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negociación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contrato: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Nombre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vendedor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23" w:lineRule="exact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Proyecto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Dirección: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247" w:lineRule="auto"/>
        <w:ind w:left="130" w:right="138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Descripción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proyecto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descripción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significativos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usados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maquinaria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instalará: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NumType w:start="1"/>
          <w:pgMar w:header="0" w:top="1440" w:bottom="280" w:left="1280" w:right="0"/>
          <w:headerReference w:type="default" r:id="rId5"/>
          <w:type w:val="continuous"/>
          <w:pgSz w:w="12240" w:h="15840"/>
        </w:sectPr>
      </w:pPr>
      <w:rPr/>
    </w:p>
    <w:p>
      <w:pPr>
        <w:spacing w:before="0" w:after="0" w:line="245" w:lineRule="exact"/>
        <w:ind w:left="130" w:right="891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Servicios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prestados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850" w:right="2750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Cliente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medio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compromete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contratar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proporcione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cliente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servicios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("Los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Servicios")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consisten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7" w:lineRule="auto"/>
        <w:ind w:left="1570" w:right="2753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2ª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Unidad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propuesta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nueva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condado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Ángeles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Departamento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Planificación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(AB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2299/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SB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1069)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nueva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conversión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garaje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288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FT.)</w:t>
      </w:r>
    </w:p>
    <w:p>
      <w:pPr>
        <w:spacing w:before="0" w:after="0" w:line="240" w:lineRule="auto"/>
        <w:ind w:left="3468" w:right="-20"/>
        <w:jc w:val="left"/>
        <w:tabs>
          <w:tab w:pos="39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Incluye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Dormitorios,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Closet,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9" w:after="0" w:line="247" w:lineRule="auto"/>
        <w:ind w:left="2290" w:right="138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Baño,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Nueva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dirección,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Cocina,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Ventanas,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Puertas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interiores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exteriores,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construccion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paredes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dormitorios,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techo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nueva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construcción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ameritar),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lámparas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estándar,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pintura,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estándar,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insolación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pared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techo,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A/C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mini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split,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medidor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eléctrico,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tankless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water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heater,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mano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códigos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Ciudad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Código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Regulaciones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California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Título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24.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conjunto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documentos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incluye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Planes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requeridos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aprobados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Edificio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Seguridad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Ciudad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Ángeles.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Incluyendo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planes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barriles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lluvia.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9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Servicios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también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incluirán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tarea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sobre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acuerden.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85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compromete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proporcionar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dichos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Servicios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Cliente.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7" w:lineRule="auto"/>
        <w:ind w:left="130" w:right="13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Precio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contrato: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compromete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$54,000.00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completar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Proyecto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traves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Financiera.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Sujeto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adiciones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deducciones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conformidad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órdenes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acordadas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escrito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sujeto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indemnizaciones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previstas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7" w:lineRule="auto"/>
        <w:ind w:left="130" w:right="138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Precio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incluir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cantidades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específicas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dólares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reservan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ciertos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materiales,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acabados,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accesorios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otros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artículos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han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sido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seleccionados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decididos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Propietario.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Estos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subsidios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incluyen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gastos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generales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beneficios,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impuestos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ventas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aplicables.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costo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final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artículo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cubierto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asignación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mayor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menor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monto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dólares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indicado,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Precio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aumentado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disminuido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escrito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367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431.566406pt;margin-top:13.555125pt;width:108.000005pt;height:.1pt;mso-position-horizontal-relative:page;mso-position-vertical-relative:paragraph;z-index:-563" coordorigin="8631,271" coordsize="2160,2">
            <v:shape style="position:absolute;left:8631;top:271;width:2160;height:2" coordorigin="8631,271" coordsize="2160,0" path="m8631,271l10791,271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Además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otro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remedio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provisto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ley,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9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NOMBRE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CLIENTE)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Servicios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cuando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establece,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IMPROVEMENT/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Max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LLC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tiene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opción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tratar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incumplimiento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cancelar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buscar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recursos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legales.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0" w:top="1440" w:bottom="280" w:left="1280" w:right="0"/>
          <w:pgSz w:w="12240" w:h="15840"/>
        </w:sectPr>
      </w:pPr>
      <w:rPr/>
    </w:p>
    <w:p>
      <w:pPr>
        <w:spacing w:before="0" w:after="0" w:line="245" w:lineRule="exact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TÉRMINOS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CONDICIONES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Licencias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274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garantiza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[él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ella]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Actualmente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tiene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licencia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válida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bajo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leyes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estatutos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Estado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California.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9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Comenzar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Fecha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aproximada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71" w:lineRule="exact"/>
        <w:ind w:left="130" w:right="-20"/>
        <w:jc w:val="left"/>
        <w:tabs>
          <w:tab w:pos="8340" w:val="left"/>
          <w:tab w:pos="94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453.123047pt;margin-top:14.005125pt;width:24.000001pt;height:.1pt;mso-position-horizontal-relative:page;mso-position-vertical-relative:paragraph;z-index:-562" coordorigin="9062,280" coordsize="480,2">
            <v:shape style="position:absolute;left:9062;top:280;width:480;height:2" coordorigin="9062,280" coordsize="480,0" path="m9062,280l9542,28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489.457031pt;margin-top:14.005125pt;width:42.000002pt;height:.1pt;mso-position-horizontal-relative:page;mso-position-vertical-relative:paragraph;z-index:-561" coordorigin="9789,280" coordsize="840,2">
            <v:shape style="position:absolute;left:9789;top:280;width:840;height:2" coordorigin="9789,280" coordsize="840,0" path="m9789,280l10629,280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comenzará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virtud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del: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4" w:after="0" w:line="247" w:lineRule="auto"/>
        <w:ind w:left="130" w:right="1380" w:firstLine="84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pt;margin-top:14.255125pt;width:42.000002pt;height:.1pt;mso-position-horizontal-relative:page;mso-position-vertical-relative:paragraph;z-index:-560" coordorigin="1410,285" coordsize="840,2">
            <v:shape style="position:absolute;left:1410;top:285;width:840;height:2" coordorigin="1410,285" coordsize="840,0" path="m1410,285l2250,285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considerará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tiene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sustancialmente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comenzado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cuando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mismo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mueve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equipo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lugar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inicia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sustancialmente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dentro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días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desde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fecha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aproximada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comienzo,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retrasar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período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tiempo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igual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demora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comienzo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asignación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comienzo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finalización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fechas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aproximadas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hará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retrasos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atribuibles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circunstancias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fuera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Finalización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Fecha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aproximada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71" w:lineRule="exact"/>
        <w:ind w:left="130" w:right="-20"/>
        <w:jc w:val="left"/>
        <w:tabs>
          <w:tab w:pos="7560" w:val="left"/>
          <w:tab w:pos="8340" w:val="left"/>
          <w:tab w:pos="92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bajo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acuerdo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sustancialmente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completada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del: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225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22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225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22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225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22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30" w:right="65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dibujos,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especificaciones,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permite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proyecto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construido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acuerdo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planos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especificaciones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figuran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Anexo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incorporado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referencia,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sido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examinado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sido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firmados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menos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especifique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planos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especificaciones,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obtendrá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pagará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permisos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construcción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requeridos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pagará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evaluaciones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cargos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requeridos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organismos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públicos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empresas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servicios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públicos,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alcantarillas,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desagües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pluviales,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servicio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agua,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empresas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servicios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públicos,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reembolso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fondos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rotatorios,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transmisión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circuito,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cargos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similares.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7" w:lineRule="auto"/>
        <w:ind w:left="130" w:right="138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localizara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señalar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límites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propiedad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dedicará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topógrafo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licenciado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proporcionar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estacas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está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duda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cuanto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límites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propiedad.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asume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responsabilidad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exactitud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indicadores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límites.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dará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copias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cualesquiera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restricciones,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servidumbres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derechos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comenzar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7" w:lineRule="auto"/>
        <w:ind w:left="130" w:right="138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menos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especifique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contrario,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incluye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ningún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alteración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dibujos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especificaciones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requeridos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organismo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público,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utilidad,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inspector.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alterar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especificaciones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únicamente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cumplir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requisitos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agencias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gubernamentales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tengan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jurisdicción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sobre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mismo.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alteración,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compromete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cumplir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tales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requisitos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además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precio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adicional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especificado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documento.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0" w:top="1440" w:bottom="280" w:left="1280" w:right="0"/>
          <w:headerReference w:type="default" r:id="rId6"/>
          <w:pgSz w:w="12240" w:h="15840"/>
        </w:sectPr>
      </w:pPr>
      <w:rPr/>
    </w:p>
    <w:p>
      <w:pPr>
        <w:spacing w:before="0" w:after="0" w:line="245" w:lineRule="exact"/>
        <w:ind w:left="130" w:right="27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alcantarillado,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electricidad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desde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punto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entrada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línea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propiedad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274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requieren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dispositivos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medición.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cumplimiento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federal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estatal,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compromete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hacer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agua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potable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servicios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sanitarios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disposición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compromete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proporcionar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electricidad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requiere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completar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86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Acceso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concederá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libre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acceso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zonas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trabajadores,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vehículos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proporcionará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áreas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almacenamiento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escombros.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compromete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mantener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calzadas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disponible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circulación,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estacionamiento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camiones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horas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programadas.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responsable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asegurar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todas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entradas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lugar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manera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adecuada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evitar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personas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trabajadores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autorizados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proveedores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acceder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sitio.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responsable,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cada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almacenamiento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equipos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instalaciones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proporcionadas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propietario.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responsable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daños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calzadas,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paseos,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jardines,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arbustos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vegetación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movimiento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camiones,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trabajadores,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equipos,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escombros.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7" w:lineRule="auto"/>
        <w:ind w:left="130" w:right="138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mantendrá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informado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horas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está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agendada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realizar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obra.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niega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acceso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trabajador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distribuidor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durante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horas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programadas,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entonces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considerará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incumplimiento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responsable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daños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causados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incumplimiento.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921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Financiación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obtener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necesario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especificado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asegura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fondos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suficientes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dispuesto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financiación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suficiente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cumplir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84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8.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Estándar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extiende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plena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libertad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seleccionar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adecuados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completar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proyecto.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817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9.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estándar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utilizados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virtud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variar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enumerados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párrafo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7,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especificaciones,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calidad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color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varían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enumeran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párrafo,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tanto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aceptar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variación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escrito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titulado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"Especificaciones".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escritura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firmado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ambas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adjuntar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0" w:top="2000" w:bottom="280" w:left="1280" w:right="0"/>
          <w:headerReference w:type="default" r:id="rId7"/>
          <w:pgSz w:w="12240" w:h="15840"/>
        </w:sectPr>
      </w:pPr>
      <w:rPr/>
    </w:p>
    <w:p>
      <w:pPr>
        <w:spacing w:before="0" w:after="0" w:line="245" w:lineRule="exact"/>
        <w:ind w:left="130" w:right="27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menos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especifique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contrario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remoción,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274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perturbación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transporte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peligrosos,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responsabilidad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virtud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acuerdan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encuentra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peligrosos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curso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Proyecto,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deberá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dejar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trabajar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inmediatamente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notificar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quien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contratar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calificado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realizar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Dicho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considerado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adicional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párrafo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13.</w:t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" w:right="47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Provisional,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Conflicto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condiciones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anormales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tamaños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tamaños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dados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dimensiones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aproximados.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algún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conflicto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entre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bocetos,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renders,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vistas,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fotos,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planos,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planos,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etc.,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términos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contrato,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Titular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hace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condición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ilegales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existentes.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responsable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cimientos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hormigón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inusuales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anormales,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fundaciones,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muros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contención,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pilares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necesarios,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requisitos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profundidad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inusuales,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limitados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enfermedades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causadas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pobreza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suelo,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falta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compactación,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ladera,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pendiente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condiciones.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está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obligado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corregir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esas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condiciones.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necesarios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corregir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condiciones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anormales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requiere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organismos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públicos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constituirá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elemento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adicional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adicional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además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precio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especifica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documento.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91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Advertencia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persona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ayuda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mejorar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propiedad,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grabar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llama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gravamen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propiedad.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retención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reclamo,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hipoteca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préstamo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casa,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hecha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propiedad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grabado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registrador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condado.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7" w:lineRule="auto"/>
        <w:ind w:left="130" w:right="13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Incluso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mismo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subcontratistas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completo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pendientes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pago,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proveedores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trabajadores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ayudaron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mejorar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propiedad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registrar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gravámenes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demandar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tribunales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incluir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retención.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tribunal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determina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embargo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válida,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podría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obligado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veces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oficial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corte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vender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casa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gravamen.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embargos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también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afectar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crédito.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7" w:lineRule="auto"/>
        <w:ind w:left="130" w:right="13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preservar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registrar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retención,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cada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proveedor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subcontratista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proporcionarle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documento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llamado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“20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pre-anuncio”.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retención.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finalidad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notificación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hacerle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saber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persona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envía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notificación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tiene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grabar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gravamen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propiedad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7" w:lineRule="auto"/>
        <w:ind w:left="130" w:right="138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CUIDADO.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preliminar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enviada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hasta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días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después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subcontratistas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comienza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trabajar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proveedor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proporciona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problema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haber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recibido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notificaciones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preliminares.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recibirá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notificaciones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preliminares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principal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obreros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trabajan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proyecto.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sabe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están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mejorando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propiedad.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0" w:top="1720" w:bottom="280" w:left="1280" w:right="0"/>
          <w:headerReference w:type="default" r:id="rId8"/>
          <w:pgSz w:w="12240" w:h="15840"/>
        </w:sectPr>
      </w:pPr>
      <w:rPr/>
    </w:p>
    <w:p>
      <w:pPr>
        <w:spacing w:before="0" w:after="0" w:line="245" w:lineRule="exact"/>
        <w:ind w:left="130" w:right="275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subcontratistas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suministradores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275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trabajan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proyecto.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Averiguar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través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cuando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subcontratistas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comenzaron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trabajar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cuando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proveedores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entregan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mercancías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continuación,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esperar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días,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prestando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atención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preliminares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recibe.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30" w:right="27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cheques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articulación.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proteger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conjunta.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Cuando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momento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subcontratista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proveedor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dotado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preanuncio,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escribir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cheque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nombre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conjunto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tanto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proveedor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subcontratista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7" w:lineRule="auto"/>
        <w:ind w:left="130" w:right="13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otras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formas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prevenir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embargos,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visite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sitio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CSLB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hyperlink r:id="rId10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www.cslb.ca.gov</w:t>
        </w:r>
        <w:r>
          <w:rPr>
            <w:rFonts w:ascii="Times New Roman" w:hAnsi="Times New Roman" w:cs="Times New Roman" w:eastAsia="Times New Roman"/>
            <w:sz w:val="24"/>
            <w:szCs w:val="24"/>
            <w:spacing w:val="6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llame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800-321-CSLB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CSLB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(2752).</w:t>
      </w:r>
    </w:p>
    <w:p>
      <w:pPr>
        <w:spacing w:before="0" w:after="0" w:line="247" w:lineRule="auto"/>
        <w:ind w:left="130" w:right="13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Recuerde,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hace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nada,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arriesgarse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tener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retención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establecido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casa.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significar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podría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tener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veces,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enfrentan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forzada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319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requerido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California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Código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Comercial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Profesional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7159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(c)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(4):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Cuando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hace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realizado,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hecho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ningún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entregar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liberación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completa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incondicional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reclamo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retención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mecánica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conformidad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3114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Código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Civil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realizado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55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órdenes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cambio,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enmiendas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modificaciones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modificación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posterior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modificación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altera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Contrato,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sea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considerarán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controlan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conflicto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disposición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696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Preparación,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Salvo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acuerdo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escrito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entre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incluye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"Especificaciones",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incluye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muros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contención,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alcantarillas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reubicación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nuevas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bajantes,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puertas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pantalla,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pasamanos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escaleras,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burletes.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tendrá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opción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seleccionar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revestimientos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suelo.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78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Cambios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extra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extra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órdenes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convierten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pedido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prepara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escrito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firmado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inicio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cubierto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nueva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cambio.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describir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alcance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extra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suma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resta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efecto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tendrá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calendario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progresivos.</w:t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280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requerido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California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Código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Comercial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Profesional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7159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(e)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(3):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exigir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realizar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cambiar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proporcionar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autorización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inicio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cubierto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</w:p>
    <w:p>
      <w:pPr>
        <w:jc w:val="both"/>
        <w:spacing w:after="0"/>
        <w:sectPr>
          <w:pgMar w:header="0" w:footer="0" w:top="1720" w:bottom="280" w:left="1280" w:right="0"/>
          <w:headerReference w:type="default" r:id="rId9"/>
          <w:pgSz w:w="12240" w:h="15840"/>
        </w:sectPr>
      </w:pPr>
      <w:rPr/>
    </w:p>
    <w:p>
      <w:pPr>
        <w:spacing w:before="0" w:after="0" w:line="245" w:lineRule="exact"/>
        <w:ind w:left="130" w:right="27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pasos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escrito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inicio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cubierto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nueva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130" w:right="971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130" w:right="634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ámbito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abarcada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130" w:right="493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cantidad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suma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resta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precio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275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(3)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efecto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tendrá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sobre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cuenta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fecha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finalización.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7" w:lineRule="auto"/>
        <w:ind w:left="130" w:right="13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falta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cumplir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requisitos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párrafo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impide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recuperación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compensación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sobre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recurso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legal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equitativo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diseñados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evitar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enriquecimiento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injusto.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92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Fontanería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menos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específicamente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esté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autorizado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podrá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fontanería,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gas,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residuos,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líneas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agua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fuera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cimentación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edificio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existente.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menos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disponga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contrario,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cubre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realizado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negros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fosas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sépticas.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precio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incluye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reencaminamiento,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reubicación,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sustitución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conductos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ventilación,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tuberías,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conductos,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conductos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mostrados,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tubos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encontrar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zonas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alteración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excavación.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866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Servicio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eléctrico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menos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especifique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incluida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eléctrico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implicará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servicio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existente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adición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disyuntores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bloques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fusibles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distribuir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corriente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eléctrica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nuevos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puntos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venta.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incluye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cableado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existente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zonas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perturbados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alteraciones.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sistemas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cableado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eléctrico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existente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están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adecuados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soportar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carga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impuesta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existente.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necesario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corregir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condiciones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existentes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elemento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adicional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sujeto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párrafo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992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18.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Yeso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advierte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mismo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reconoce,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limitaciones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yeso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parcheo.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Mientras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hará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posible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coincida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texturas,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colores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existentes,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duplicación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exacta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promete.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84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19.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Planta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Lleno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roca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menos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estipule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específicamente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contrario,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excavación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incluye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terreno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lleno,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planta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inadecuada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capacidad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soporte,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roca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extraíble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herramientas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manuales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comunes.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deberá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elemento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adicional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sujeto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párrafo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812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20.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Termitas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está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obligado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realizar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ningún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corregir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daño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causado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termitas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podredumbre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seca.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tipo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elemento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adicional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0" w:top="2000" w:bottom="280" w:left="1280" w:right="0"/>
          <w:headerReference w:type="default" r:id="rId11"/>
          <w:pgSz w:w="12240" w:h="15840"/>
        </w:sectPr>
      </w:pPr>
      <w:rPr/>
    </w:p>
    <w:p>
      <w:pPr>
        <w:spacing w:before="0" w:after="0" w:line="245" w:lineRule="exact"/>
        <w:ind w:left="130" w:right="580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eliminación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escombros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274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Excepto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elementos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designados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inicio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construcción,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deberá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disponer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retirado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estructuras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curso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alteración.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deberá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eliminar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residuos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terminación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salir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instalaciones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estado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ordenado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limpio.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" w:right="86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Tiempo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adicional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deberá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iniciar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diligentemente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completar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hasta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jornada,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responsable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retrasos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causados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siguientes: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fracaso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emisión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permisos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construcción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necesarios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dentro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período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razonable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tiempo;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financiación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préstamos;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desembolso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fondos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depósito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garantía;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negligencia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omisión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empleados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agentes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propietario;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actos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Dios;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tormentoso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inclemencias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tiempo;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huelgas,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boicots,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otras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actividades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sindicales;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extra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ordenada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actos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enemigos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públicos;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disturbios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conmoción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civil;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incapacidad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asegurar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través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canales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reconocidos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regulares;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imposición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prioridades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Gobierno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asignación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materiales;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fracaso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realizar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tiempo;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retrasos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causados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inspección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ordenados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inspectores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organismos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gubernamentales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autorizados;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actos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independientes;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vacaciones;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circunstancia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fuera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751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Daño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proyecto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seguro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comenzar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contratará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seguro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incendios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durante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construcción,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vandalismo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daños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maliciosos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endosos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cuenta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seguro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importe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menos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igual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precio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Pérdida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póliza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seguro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pagará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beneficiario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virtud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hecho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confianza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abarca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proyecto.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póliza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seguros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nombre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subcontratistas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asegurado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adicional,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protegerá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intereses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subcontratistas,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prestamista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construcción.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falla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adquirir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seguros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exigidos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bajo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Párrafo,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tendrá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opción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adquirir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seguro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agente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expensas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proyecto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destruido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dañado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accidente,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catástrofe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calamidad,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tales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incendios,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tormentas,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inundaciones,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deslizamientos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tierra,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hundimientos,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terremoto,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robo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vandalismo,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realizado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reconstrucción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restauración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proyecto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pagado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elemento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adicional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sujeto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párrafo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14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Sí,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embargo,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costo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estimado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reemplazar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ya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realizado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supere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ciento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precio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tendrá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opción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cancelar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titular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así,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deberá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pagar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coste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razonable,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incluidos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gastos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generales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costumbre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beneficio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neto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ciento,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realizado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cancelación.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0" w:top="2000" w:bottom="280" w:left="1280" w:right="0"/>
          <w:headerReference w:type="default" r:id="rId12"/>
          <w:pgSz w:w="12240" w:h="15840"/>
        </w:sectPr>
      </w:pPr>
      <w:rPr/>
    </w:p>
    <w:p>
      <w:pPr>
        <w:spacing w:before="0" w:after="0" w:line="245" w:lineRule="exact"/>
        <w:ind w:left="130" w:right="27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Titular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sociedad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responsabilidad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limitada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lleva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seguro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274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responsabilidad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mantiene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otras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garantías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exige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ley.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llamar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(la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empresa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compañía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seguros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confianza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banco)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comprobar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cobertura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seguro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seguridad.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597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Trabajadores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Compensación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Seguros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tiene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seguro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accidentes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empleados.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Seguro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compensación,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relativo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trabajadores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adjunta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764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Protección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Propiedad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compromete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retirarse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sitio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proteger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manera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propiedad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personal,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incluyendo,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limitado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alfombras,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cortinas,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muebles,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arbustos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plantas.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hace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responsable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daños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pérdida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artículo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propiedad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personal.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634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Garantía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obra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garantiza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equipos,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conjuntos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unidades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comprado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comprará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cubierto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artículos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están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sujetos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garantía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fabricante.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841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28.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bloqueo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tendrá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dejar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trabajar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mantener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inactivo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tiempo.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detiene,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razón,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período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7" w:lineRule="auto"/>
        <w:ind w:left="130" w:right="138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días,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luego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Titular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podrá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obtener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contratista,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cinco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días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escrito,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demanda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recibir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ejecutados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ordenados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suministrados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otra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pérdida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ocurrida,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incluidos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gastos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generales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normales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ganancia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precio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entonces,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está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libre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responsabilidad.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detiene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razón,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ofrecerá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protección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locales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daño,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deformación,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estanterías,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pérdida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" w:right="781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29.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Terminación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ocupación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compromete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firmar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grabar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terminación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dentro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cinco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después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proyecto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está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terminado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ocupación.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falla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grabar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terminación,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entonces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agente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filmar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grabar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terminación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nombre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propietario.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agencia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irrevocable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organismo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junto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interés.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impedir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ocupación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proyecto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persona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hasta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haya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recibido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virtud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hasta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apropiado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finalización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sido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registrado.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0" w:after="0" w:line="240" w:lineRule="auto"/>
        <w:ind w:left="130" w:right="139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ocupación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constituirá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finalización.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utiliza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servicio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fondos,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0" w:top="2000" w:bottom="280" w:left="1280" w:right="0"/>
          <w:headerReference w:type="default" r:id="rId13"/>
          <w:pgSz w:w="12240" w:h="15840"/>
        </w:sectPr>
      </w:pPr>
      <w:rPr/>
    </w:p>
    <w:p>
      <w:pPr>
        <w:spacing w:before="0" w:after="0" w:line="245" w:lineRule="exact"/>
        <w:ind w:left="130" w:right="275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fondos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designado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agente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filmar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9" w:after="0" w:line="240" w:lineRule="auto"/>
        <w:ind w:left="130" w:right="519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grabar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terminación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nombre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954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30.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Anuncio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275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notificación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requerida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permitida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virtud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dar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ordinario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electrónico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direcciones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especificadas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7" w:lineRule="auto"/>
        <w:ind w:left="130" w:right="138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dirección,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dicha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deberá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parte.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considerará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recibido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después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deposite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franqueo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pagado.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798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Cláusula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integración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documento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documentos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incorporados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referencia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constituyen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totalidad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entre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partes.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existen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otros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contratos,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orales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escritas,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relación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realizar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virtud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164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interpretado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acuerdo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rige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leyes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Estado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California.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65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corrección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reparación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artículos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menores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correctivo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reparación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aún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logrado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después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proyecto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está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ocupación,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ejecutará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manera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expedita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retendrá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hasta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finalización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7" w:lineRule="auto"/>
        <w:ind w:left="130" w:right="13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elementos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principales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corrección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reparación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aún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logrado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después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edificio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esté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ocupación,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costo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agregado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superior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ciento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precio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bruto,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entonces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finalización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retener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cantidad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suficiente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pagar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terminación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deberá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retener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cantidad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mayor.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7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Arbitraje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controversias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controversia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desarrolla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asuntos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surjan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relacionados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resuelven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rápidamente,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resuelta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arbitraje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administrado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acuerdo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industria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reglas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arbitraje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Asociación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Americana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Arbitraje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menos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acuerden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contrario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apartado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específicamente</w:t>
      </w:r>
      <w:r>
        <w:rPr>
          <w:rFonts w:ascii="Times New Roman" w:hAnsi="Times New Roman" w:cs="Times New Roman" w:eastAsia="Times New Roman"/>
          <w:sz w:val="24"/>
          <w:szCs w:val="24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exigibles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virtud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arbitraje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prevalece.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laudo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dictado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árbitros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definitiva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podrá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entablar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juicio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sobre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tribunal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jurisdicción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competente.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806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honorarios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abogado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caso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arbitraje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litigio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surja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Contrato,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ganadora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tendrá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recuperar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honorarios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razonables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abogados.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0" w:top="1720" w:bottom="280" w:left="1280" w:right="0"/>
          <w:headerReference w:type="default" r:id="rId14"/>
          <w:pgSz w:w="12240" w:h="15840"/>
        </w:sectPr>
      </w:pPr>
      <w:rPr/>
    </w:p>
    <w:p>
      <w:pPr>
        <w:spacing w:before="0" w:after="0" w:line="245" w:lineRule="exact"/>
        <w:ind w:left="130" w:right="274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construcción.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Póngase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contacto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CSLB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obtener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274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información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sobre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licencia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está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considerando,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incluyendo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información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sobre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discos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loable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quejas,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acciones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disciplinarias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juicios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civiles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reportan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CSLB.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Utilice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sólo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licenciados.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presenta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queja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licencia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dentro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plazo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legal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(generalmente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cuatro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7" w:lineRule="auto"/>
        <w:ind w:left="130" w:right="138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años),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CSLB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tiene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autoridad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investigar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queja.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utiliza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licencia,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CSLB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capaz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ayudar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resolver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queja.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único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recurso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tribunal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civil,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responsable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daños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derivados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lesión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licencia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empleados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licencia.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860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información: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579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Visite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sitio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CSLB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hyperlink r:id="rId16"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 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www.cslb.ca.gov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llamada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CSLB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800-321-CSLB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(2752)</w:t>
      </w:r>
    </w:p>
    <w:p>
      <w:pPr>
        <w:spacing w:before="0" w:after="0" w:line="271" w:lineRule="exact"/>
        <w:ind w:left="130" w:right="52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Escribir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CSLB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Box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26000,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Sacramento,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95826.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NumType w:start="11"/>
          <w:pgMar w:header="0" w:footer="0" w:top="2000" w:bottom="280" w:left="1280" w:right="0"/>
          <w:headerReference w:type="default" r:id="rId15"/>
          <w:pgSz w:w="12240" w:h="15840"/>
        </w:sectPr>
      </w:pPr>
      <w:rPr/>
    </w:p>
    <w:p>
      <w:pPr>
        <w:spacing w:before="29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firmantes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71" w:lineRule="exact"/>
        <w:ind w:left="130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ejecutado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dueño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casa,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contratista,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40" w:bottom="280" w:left="1280" w:right="0"/>
          <w:cols w:num="2" w:equalWidth="0">
            <w:col w:w="5069" w:space="2549"/>
            <w:col w:w="3342"/>
          </w:cols>
        </w:sectPr>
      </w:pPr>
      <w:rPr/>
    </w:p>
    <w:p>
      <w:pPr>
        <w:spacing w:before="14" w:after="0" w:line="240" w:lineRule="auto"/>
        <w:ind w:left="130" w:right="214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21.152344pt;margin-top:.005125pt;width:120.000006pt;height:.1pt;mso-position-horizontal-relative:page;mso-position-vertical-relative:paragraph;z-index:-559" coordorigin="6423,0" coordsize="2400,2">
            <v:shape style="position:absolute;left:6423;top:0;width:2400;height:2" coordorigin="6423,0" coordsize="2400,0" path="m6423,0l8823,0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IMPROVEMENT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tendrá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vigencia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firma.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13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tiene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solicitar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cumplimiento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proyecto,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asegura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proyecto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completará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según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acuerdo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LIENS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descargan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totalidad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7" w:lineRule="auto"/>
        <w:ind w:left="130" w:right="138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tiene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completamente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lleno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copia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acuerdo,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firmado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contratista,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iniciar.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7" w:lineRule="auto"/>
        <w:ind w:left="130" w:right="138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requiere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dará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explica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cancelación.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iniciales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casilla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verificación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dado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tres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días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cancelar.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1" w:lineRule="exact"/>
        <w:ind w:left="130" w:right="759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FF0000"/>
          <w:w w:val="99"/>
          <w:position w:val="-1"/>
        </w:rPr>
        <w:t>Iniciales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w w:val="99"/>
          <w:position w:val="-1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w w:val="99"/>
          <w:position w:val="-1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w w:val="225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FF0000"/>
          <w:w w:val="22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w w:val="100"/>
          <w:u w:val="single" w:color="000000"/>
          <w:position w:val="-1"/>
        </w:rPr>
        <w:t>          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FF0000"/>
          <w:spacing w:val="-15"/>
          <w:w w:val="1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acuerdo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fecha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escrita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continuación.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9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30" w:right="-20"/>
        <w:jc w:val="left"/>
        <w:tabs>
          <w:tab w:pos="60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pt;margin-top:.755125pt;width:246.000012pt;height:.1pt;mso-position-horizontal-relative:page;mso-position-vertical-relative:paragraph;z-index:-558" coordorigin="1410,15" coordsize="4920,2">
            <v:shape style="position:absolute;left:1410;top:15;width:4920;height:2" coordorigin="1410,15" coordsize="4920,0" path="m1410,15l6330,15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346.5pt;margin-top:.755125pt;width:84.000004pt;height:.1pt;mso-position-horizontal-relative:page;mso-position-vertical-relative:paragraph;z-index:-557" coordorigin="6930,15" coordsize="1680,2">
            <v:shape style="position:absolute;left:6930;top:15;width:1680;height:2" coordorigin="6930,15" coordsize="1680,0" path="m6930,15l8610,15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Nombre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Cliente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FECHA</w:t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53.832031pt;margin-top:13.555125pt;width:168.000008pt;height:.1pt;mso-position-horizontal-relative:page;mso-position-vertical-relative:paragraph;z-index:-556" coordorigin="3077,271" coordsize="3360,2">
            <v:shape style="position:absolute;left:3077;top:271;width:3360;height:2" coordorigin="3077,271" coordsize="3360,0" path="m3077,271l6437,271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345.832031pt;margin-top:13.555125pt;width:96.000005pt;height:.1pt;mso-position-horizontal-relative:page;mso-position-vertical-relative:paragraph;z-index:-555" coordorigin="6917,271" coordsize="1920,2">
            <v:shape style="position:absolute;left:6917;top:271;width:1920;height:2" coordorigin="6917,271" coordsize="1920,0" path="m6917,271l8837,271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</w:t>
      </w:r>
    </w:p>
    <w:p>
      <w:pPr>
        <w:spacing w:before="9" w:after="0" w:line="240" w:lineRule="auto"/>
        <w:ind w:left="130" w:right="-20"/>
        <w:jc w:val="left"/>
        <w:tabs>
          <w:tab w:pos="60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AF50"/>
          <w:spacing w:val="0"/>
          <w:w w:val="100"/>
          <w:b/>
          <w:bCs/>
        </w:rPr>
        <w:t>ECO</w:t>
      </w:r>
      <w:r>
        <w:rPr>
          <w:rFonts w:ascii="Times New Roman" w:hAnsi="Times New Roman" w:cs="Times New Roman" w:eastAsia="Times New Roman"/>
          <w:sz w:val="24"/>
          <w:szCs w:val="24"/>
          <w:color w:val="00AF5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AF50"/>
          <w:spacing w:val="0"/>
          <w:w w:val="100"/>
          <w:b/>
          <w:bCs/>
        </w:rPr>
        <w:t>SOLAR</w:t>
      </w:r>
      <w:r>
        <w:rPr>
          <w:rFonts w:ascii="Times New Roman" w:hAnsi="Times New Roman" w:cs="Times New Roman" w:eastAsia="Times New Roman"/>
          <w:sz w:val="24"/>
          <w:szCs w:val="24"/>
          <w:color w:val="00AF5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AF50"/>
          <w:spacing w:val="0"/>
          <w:w w:val="100"/>
          <w:b/>
          <w:bCs/>
        </w:rPr>
        <w:t>HOME</w:t>
      </w:r>
      <w:r>
        <w:rPr>
          <w:rFonts w:ascii="Times New Roman" w:hAnsi="Times New Roman" w:cs="Times New Roman" w:eastAsia="Times New Roman"/>
          <w:sz w:val="24"/>
          <w:szCs w:val="24"/>
          <w:color w:val="00AF50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AF50"/>
          <w:spacing w:val="0"/>
          <w:w w:val="100"/>
          <w:b/>
          <w:bCs/>
        </w:rPr>
        <w:t>IMPROVEMENT</w:t>
        <w:tab/>
      </w:r>
      <w:r>
        <w:rPr>
          <w:rFonts w:ascii="Times New Roman" w:hAnsi="Times New Roman" w:cs="Times New Roman" w:eastAsia="Times New Roman"/>
          <w:sz w:val="24"/>
          <w:szCs w:val="24"/>
          <w:color w:val="00AF50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FECHA</w:t>
      </w:r>
    </w:p>
    <w:p>
      <w:pPr>
        <w:jc w:val="left"/>
        <w:spacing w:after="0"/>
        <w:sectPr>
          <w:type w:val="continuous"/>
          <w:pgSz w:w="12240" w:h="15840"/>
          <w:pgMar w:top="1440" w:bottom="280" w:left="1280" w:right="0"/>
        </w:sectPr>
      </w:pPr>
      <w:rPr/>
    </w:p>
    <w:p>
      <w:pPr>
        <w:spacing w:before="0" w:after="0" w:line="245" w:lineRule="exact"/>
        <w:ind w:left="7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mejoras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hogar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California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Cambió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formulario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pedido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29.492188pt;margin-top:13.555125pt;width:288.000014pt;height:.1pt;mso-position-horizontal-relative:page;mso-position-vertical-relative:paragraph;z-index:-553" coordorigin="2590,271" coordsize="5760,2">
            <v:shape style="position:absolute;left:2590;top:271;width:5760;height:2" coordorigin="2590,271" coordsize="5760,0" path="m2590,271l8350,271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874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74.785156pt;margin-top:14.005125pt;width:288.000014pt;height:.1pt;mso-position-horizontal-relative:page;mso-position-vertical-relative:paragraph;z-index:-552" coordorigin="3496,280" coordsize="5760,2">
            <v:shape style="position:absolute;left:3496;top:280;width:5760;height:2" coordorigin="3496,280" coordsize="5760,0" path="m3496,280l9256,280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(Número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licencia: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Dirección: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NumType w:start="12"/>
          <w:pgMar w:header="0" w:footer="0" w:top="1720" w:bottom="280" w:left="1280" w:right="0"/>
          <w:headerReference w:type="default" r:id="rId17"/>
          <w:pgSz w:w="12240" w:h="15840"/>
        </w:sectPr>
      </w:pPr>
      <w:rPr/>
    </w:p>
    <w:p>
      <w:pPr>
        <w:spacing w:before="29" w:after="0" w:line="247" w:lineRule="auto"/>
        <w:ind w:left="130" w:right="-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pt;margin-top:.755125pt;width:360.000017pt;height:.1pt;mso-position-horizontal-relative:page;mso-position-vertical-relative:paragraph;z-index:-551" coordorigin="1410,15" coordsize="7200,2">
            <v:shape style="position:absolute;left:1410;top:15;width:7200;height:2" coordorigin="1410,15" coordsize="7200,0" path="m1410,15l8610,15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111.498047pt;margin-top:29.255125pt;width:138.000007pt;height:.1pt;mso-position-horizontal-relative:page;mso-position-vertical-relative:paragraph;z-index:-549" coordorigin="2230,585" coordsize="2760,2">
            <v:shape style="position:absolute;left:2230;top:585;width:2760;height:2" coordorigin="2230,585" coordsize="2760,0" path="m2230,585l4990,585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Dirección: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Ciudad: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24.142578pt;margin-top:-.694875pt;width:360.000017pt;height:.1pt;mso-position-horizontal-relative:page;mso-position-vertical-relative:paragraph;z-index:-550" coordorigin="2483,-14" coordsize="7200,2">
            <v:shape style="position:absolute;left:2483;top:-14;width:7200;height:2" coordorigin="2483,-14" coordsize="7200,0" path="m2483,-14l9683,-14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Estado: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94.492188pt;margin-top:13.555125pt;width:114.000005pt;height:.1pt;mso-position-horizontal-relative:page;mso-position-vertical-relative:paragraph;z-index:-548" coordorigin="5890,271" coordsize="2280,2">
            <v:shape style="position:absolute;left:5890;top:271;width:2280;height:2" coordorigin="5890,271" coordsize="2280,0" path="m5890,271l8170,271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446.490265pt;margin-top:13.555125pt;width:66.000003pt;height:.1pt;mso-position-horizontal-relative:page;mso-position-vertical-relative:paragraph;z-index:-547" coordorigin="8930,271" coordsize="1320,2">
            <v:shape style="position:absolute;left:8930;top:271;width:1320;height:2" coordorigin="8930,271" coordsize="1320,0" path="m8930,271l10250,271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postal: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40" w:bottom="280" w:left="1280" w:right="0"/>
          <w:cols w:num="3" w:equalWidth="0">
            <w:col w:w="1143" w:space="2567"/>
            <w:col w:w="840" w:space="2400"/>
            <w:col w:w="4010"/>
          </w:cols>
        </w:sectPr>
      </w:pPr>
      <w:rPr/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440" w:bottom="280" w:left="1280" w:right="0"/>
        </w:sectPr>
      </w:pPr>
      <w:rPr/>
    </w:p>
    <w:p>
      <w:pPr>
        <w:spacing w:before="29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81.464844pt;margin-top:15.005125pt;width:288.000014pt;height:.1pt;mso-position-horizontal-relative:page;mso-position-vertical-relative:paragraph;z-index:-546" coordorigin="3629,300" coordsize="5760,2">
            <v:shape style="position:absolute;left:3629;top:300;width:5760;height:2" coordorigin="3629,300" coordsize="5760,0" path="m3629,300l9389,300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Nombre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vendedor: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90" w:right="-61" w:firstLine="-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92.462891pt;margin-top:28.255125pt;width:288.000014pt;height:.1pt;mso-position-horizontal-relative:page;mso-position-vertical-relative:paragraph;z-index:-544" coordorigin="3849,565" coordsize="5760,2">
            <v:shape style="position:absolute;left:3849;top:565;width:5760;height:2" coordorigin="3849,565" coordsize="5760,0" path="m3849,565l9609,565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(Número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Registro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Vendedor: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Nombre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29.492188pt;margin-top:13.555125pt;width:204.00001pt;height:.1pt;mso-position-horizontal-relative:page;mso-position-vertical-relative:paragraph;z-index:-543" coordorigin="2590,271" coordsize="4080,2">
            <v:shape style="position:absolute;left:2590;top:271;width:4080;height:2" coordorigin="2590,271" coordsize="4080,0" path="m2590,271l6670,271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Contratista: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428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47.617188pt;margin-top:13.555125pt;width:288.000014pt;height:.1pt;mso-position-horizontal-relative:page;mso-position-vertical-relative:paragraph;z-index:-545" coordorigin="4952,271" coordsize="5760,2">
            <v:shape style="position:absolute;left:4952;top:271;width:5760;height:2" coordorigin="4952,271" coordsize="5760,0" path="m4952,271l10712,271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9" w:after="0" w:line="247" w:lineRule="auto"/>
        <w:ind w:right="2389" w:firstLine="293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acuerdo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40" w:bottom="280" w:left="1280" w:right="0"/>
          <w:cols w:num="2" w:equalWidth="0">
            <w:col w:w="3613" w:space="1837"/>
            <w:col w:w="5510"/>
          </w:cols>
        </w:sectPr>
      </w:pPr>
      <w:rPr/>
    </w:p>
    <w:p>
      <w:pPr>
        <w:spacing w:before="0" w:after="0" w:line="271" w:lineRule="exact"/>
        <w:ind w:left="130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fecha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(fecha)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1" w:lineRule="exact"/>
        <w:ind w:right="-20"/>
        <w:jc w:val="left"/>
        <w:tabs>
          <w:tab w:pos="720" w:val="left"/>
          <w:tab w:pos="14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incorpora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referencia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totalidad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esta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orden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40" w:bottom="280" w:left="1280" w:right="0"/>
          <w:cols w:num="2" w:equalWidth="0">
            <w:col w:w="1766" w:space="660"/>
            <w:col w:w="8534"/>
          </w:cols>
        </w:sectPr>
      </w:pPr>
      <w:rPr/>
    </w:p>
    <w:p>
      <w:pPr>
        <w:spacing w:before="14" w:after="0" w:line="247" w:lineRule="auto"/>
        <w:ind w:left="130" w:right="139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56.767578pt;margin-top:.005125pt;width:24.000001pt;height:.1pt;mso-position-horizontal-relative:page;mso-position-vertical-relative:paragraph;z-index:-542" coordorigin="3135,0" coordsize="480,2">
            <v:shape style="position:absolute;left:3135;top:0;width:480;height:2" coordorigin="3135,0" coordsize="480,0" path="m3135,0l3615,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193.101563pt;margin-top:.005125pt;width:24.000001pt;height:.1pt;mso-position-horizontal-relative:page;mso-position-vertical-relative:paragraph;z-index:-541" coordorigin="3862,0" coordsize="480,2">
            <v:shape style="position:absolute;left:3862;top:0;width:480;height:2" coordorigin="3862,0" coordsize="480,0" path="m3862,0l4342,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229.435547pt;margin-top:.005125pt;width:24.000001pt;height:.1pt;mso-position-horizontal-relative:page;mso-position-vertical-relative:paragraph;z-index:-540" coordorigin="4589,0" coordsize="480,2">
            <v:shape style="position:absolute;left:4589;top:0;width:480;height:2" coordorigin="4589,0" coordsize="480,0" path="m4589,0l5069,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70.5pt;margin-top:57.005127pt;width:360.000017pt;height:.1pt;mso-position-horizontal-relative:page;mso-position-vertical-relative:paragraph;z-index:-539" coordorigin="1410,1140" coordsize="7200,2">
            <v:shape style="position:absolute;left:1410;top:1140;width:7200;height:2" coordorigin="1410,1140" coordsize="7200,0" path="m1410,1140l8610,114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70.5pt;margin-top:71.255127pt;width:360.000017pt;height:.1pt;mso-position-horizontal-relative:page;mso-position-vertical-relative:paragraph;z-index:-538" coordorigin="1410,1425" coordsize="7200,2">
            <v:shape style="position:absolute;left:1410;top:1425;width:7200;height:2" coordorigin="1410,1425" coordsize="7200,0" path="m1410,1425l8610,1425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(California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Home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Improvement)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modifica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continuación.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Descripción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descripción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materiales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significativos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usados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maquinaria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instala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cambio.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pt;margin-top:-27.744875pt;width:360.000017pt;height:.1pt;mso-position-horizontal-relative:page;mso-position-vertical-relative:paragraph;z-index:-537" coordorigin="1410,-555" coordsize="7200,2">
            <v:shape style="position:absolute;left:1410;top:-555;width:7200;height:2" coordorigin="1410,-555" coordsize="7200,0" path="m1410,-555l8610,-555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70.5pt;margin-top:-13.494875pt;width:360.000017pt;height:.1pt;mso-position-horizontal-relative:page;mso-position-vertical-relative:paragraph;z-index:-536" coordorigin="1410,-270" coordsize="7200,2">
            <v:shape style="position:absolute;left:1410;top:-270;width:7200;height:2" coordorigin="1410,-270" coordsize="7200,0" path="m1410,-270l8610,-27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70.5pt;margin-top:.755125pt;width:360.000017pt;height:.1pt;mso-position-horizontal-relative:page;mso-position-vertical-relative:paragraph;z-index:-535" coordorigin="1410,15" coordsize="7200,2">
            <v:shape style="position:absolute;left:1410;top:15;width:7200;height:2" coordorigin="1410,15" coordsize="7200,0" path="m1410,15l8610,15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399.709015pt;margin-top:15.005125pt;width:84.000004pt;height:.1pt;mso-position-horizontal-relative:page;mso-position-vertical-relative:paragraph;z-index:-534" coordorigin="7994,300" coordsize="1680,2">
            <v:shape style="position:absolute;left:7994;top:300;width:1680;height:2" coordorigin="7994,300" coordsize="1680,0" path="m7994,300l9674,300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agrega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siguiente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cantidad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precio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Contrato: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</w:t>
      </w:r>
    </w:p>
    <w:p>
      <w:pPr>
        <w:spacing w:before="9" w:after="0" w:line="247" w:lineRule="auto"/>
        <w:ind w:left="130" w:right="398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412.705109pt;margin-top:14.005125pt;width:72.000003pt;height:.1pt;mso-position-horizontal-relative:page;mso-position-vertical-relative:paragraph;z-index:-533" coordorigin="8254,280" coordsize="1440,2">
            <v:shape style="position:absolute;left:8254;top:280;width:1440;height:2" coordorigin="8254,280" coordsize="1440,0" path="m8254,280l9694,28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355.072266pt;margin-top:28.255125pt;width:138.000007pt;height:.1pt;mso-position-horizontal-relative:page;mso-position-vertical-relative:paragraph;z-index:-532" coordorigin="7101,565" coordsize="2760,2">
            <v:shape style="position:absolute;left:7101;top:565;width:2760;height:2" coordorigin="7101,565" coordsize="2760,0" path="m7101,565l9861,565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reduce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precio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importe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siguiente: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cargo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Finanzas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hay)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cambio: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</w:t>
      </w:r>
    </w:p>
    <w:p>
      <w:pPr>
        <w:spacing w:before="0" w:after="0" w:line="271" w:lineRule="exact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78.041016pt;margin-top:13.555125pt;width:120.000006pt;height:.1pt;mso-position-horizontal-relative:page;mso-position-vertical-relative:paragraph;z-index:-531" coordorigin="7561,271" coordsize="2400,2">
            <v:shape style="position:absolute;left:7561;top:271;width:2400;height:2" coordorigin="7561,271" coordsize="2400,0" path="m7561,271l9961,271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[]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Efecto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esta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orden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tendrá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Calendario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Pagos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Parciales: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7" w:lineRule="auto"/>
        <w:ind w:left="130" w:right="138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pt;margin-top:.755125pt;width:432.000021pt;height:.1pt;mso-position-horizontal-relative:page;mso-position-vertical-relative:paragraph;z-index:-530" coordorigin="1410,15" coordsize="8640,2">
            <v:shape style="position:absolute;left:1410;top:15;width:8640;height:2" coordorigin="1410,15" coordsize="8640,0" path="m1410,15l10050,15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pagos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debidos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virtud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Acuerdo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ajustan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reflejar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precio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40" w:bottom="280" w:left="1280" w:right="0"/>
        </w:sectPr>
      </w:pPr>
      <w:rPr/>
    </w:p>
    <w:p>
      <w:pPr>
        <w:spacing w:before="0" w:after="0" w:line="271" w:lineRule="exact"/>
        <w:ind w:left="130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pago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serán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exigibles: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(Fecha)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1" w:lineRule="exact"/>
        <w:ind w:right="-20"/>
        <w:jc w:val="left"/>
        <w:tabs>
          <w:tab w:pos="660" w:val="left"/>
          <w:tab w:pos="12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40" w:bottom="280" w:left="1280" w:right="0"/>
          <w:cols w:num="2" w:equalWidth="0">
            <w:col w:w="4709" w:space="600"/>
            <w:col w:w="5651"/>
          </w:cols>
        </w:sectPr>
      </w:pPr>
      <w:rPr/>
    </w:p>
    <w:p>
      <w:pPr>
        <w:spacing w:before="14" w:after="0" w:line="247" w:lineRule="auto"/>
        <w:ind w:left="130" w:right="138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472pt;margin-top:0pt;width:140pt;height:159pt;mso-position-horizontal-relative:page;mso-position-vertical-relative:page;z-index:-554" type="#_x0000_t75">
            <v:imagedata r:id="rId18" o:title=""/>
          </v:shape>
        </w:pict>
      </w:r>
      <w:r>
        <w:rPr/>
        <w:pict>
          <v:group style="position:absolute;margin-left:302.414063pt;margin-top:.005125pt;width:24.000001pt;height:.1pt;mso-position-horizontal-relative:page;mso-position-vertical-relative:paragraph;z-index:-529" coordorigin="6048,0" coordsize="480,2">
            <v:shape style="position:absolute;left:6048;top:0;width:480;height:2" coordorigin="6048,0" coordsize="480,0" path="m6048,0l6528,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335.748047pt;margin-top:.005125pt;width:24.000001pt;height:.1pt;mso-position-horizontal-relative:page;mso-position-vertical-relative:paragraph;z-index:-528" coordorigin="6715,0" coordsize="480,2">
            <v:shape style="position:absolute;left:6715;top:0;width:480;height:2" coordorigin="6715,0" coordsize="480,0" path="m6715,0l7195,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369.082031pt;margin-top:.005125pt;width:24.000001pt;height:.1pt;mso-position-horizontal-relative:page;mso-position-vertical-relative:paragraph;z-index:-527" coordorigin="7382,0" coordsize="480,2">
            <v:shape style="position:absolute;left:7382;top:0;width:480;height:2" coordorigin="7382,0" coordsize="480,0" path="m7382,0l7862,0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Fecha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terminación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virtud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acuerdo,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incluyendo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ajusta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a: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(Fecha)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    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   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   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0" w:right="602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sobre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extra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órdenes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7" w:lineRule="auto"/>
        <w:ind w:left="130" w:right="138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extra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órdenes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convierten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vez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pedido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prepara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escrito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firmado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partes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inicio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cubierto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nueva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cambio.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describir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alcance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extra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cambio,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suma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resta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efecto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tendrá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calendario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progresivos.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tiene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derecho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completamente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lleno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copia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acuerdo,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firmado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contratista,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trabajo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iniciar.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40" w:bottom="280" w:left="1280" w:right="0"/>
        </w:sectPr>
      </w:pPr>
      <w:rPr/>
    </w:p>
    <w:p>
      <w:pPr>
        <w:spacing w:before="0" w:after="0" w:line="245" w:lineRule="exact"/>
        <w:ind w:left="4952" w:right="5179"/>
        <w:jc w:val="center"/>
        <w:tabs>
          <w:tab w:pos="56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pt;margin-top:12.008084pt;width:180.000009pt;height:.1pt;mso-position-horizontal-relative:page;mso-position-vertical-relative:paragraph;z-index:-525" coordorigin="1410,240" coordsize="3600,2">
            <v:shape style="position:absolute;left:1410;top:240;width:3600;height:2" coordorigin="1410,240" coordsize="3600,0" path="m1410,240l5010,24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286.5pt;margin-top:12.008084pt;width:24.000001pt;height:.1pt;mso-position-horizontal-relative:page;mso-position-vertical-relative:paragraph;z-index:-524" coordorigin="5730,240" coordsize="480,2">
            <v:shape style="position:absolute;left:5730;top:240;width:480;height:2" coordorigin="5730,240" coordsize="480,0" path="m5730,240l6210,24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319.833984pt;margin-top:12.008084pt;width:24.000001pt;height:.1pt;mso-position-horizontal-relative:page;mso-position-vertical-relative:paragraph;z-index:-523" coordorigin="6397,240" coordsize="480,2">
            <v:shape style="position:absolute;left:6397;top:240;width:480;height:2" coordorigin="6397,240" coordsize="480,0" path="m6397,240l6877,24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353.167969pt;margin-top:12.008084pt;width:24.000001pt;height:.1pt;mso-position-horizontal-relative:page;mso-position-vertical-relative:paragraph;z-index:-522" coordorigin="7063,240" coordsize="480,2">
            <v:shape style="position:absolute;left:7063;top:240;width:480;height:2" coordorigin="7063,240" coordsize="480,0" path="m7063,240l7543,240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Firma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Fecha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7" w:lineRule="auto"/>
        <w:ind w:left="130" w:right="5175" w:firstLine="4860"/>
        <w:jc w:val="left"/>
        <w:tabs>
          <w:tab w:pos="5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pt;margin-top:14.005125pt;width:180.000009pt;height:.1pt;mso-position-horizontal-relative:page;mso-position-vertical-relative:paragraph;z-index:-521" coordorigin="1410,280" coordsize="3600,2">
            <v:shape style="position:absolute;left:1410;top:280;width:3600;height:2" coordorigin="1410,280" coordsize="3600,0" path="m1410,280l5010,28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286.5pt;margin-top:14.005125pt;width:24.000001pt;height:.1pt;mso-position-horizontal-relative:page;mso-position-vertical-relative:paragraph;z-index:-520" coordorigin="5730,280" coordsize="480,2">
            <v:shape style="position:absolute;left:5730;top:280;width:480;height:2" coordorigin="5730,280" coordsize="480,0" path="m5730,280l6210,28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319.833984pt;margin-top:14.005125pt;width:24.000001pt;height:.1pt;mso-position-horizontal-relative:page;mso-position-vertical-relative:paragraph;z-index:-519" coordorigin="6397,280" coordsize="480,2">
            <v:shape style="position:absolute;left:6397;top:280;width:480;height:2" coordorigin="6397,280" coordsize="480,0" path="m6397,280l6877,28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353.167969pt;margin-top:14.005125pt;width:24.000001pt;height:.1pt;mso-position-horizontal-relative:page;mso-position-vertical-relative:paragraph;z-index:-518" coordorigin="7063,280" coordsize="480,2">
            <v:shape style="position:absolute;left:7063;top:280;width:480;height:2" coordorigin="7063,280" coordsize="480,0" path="m7063,280l7543,280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Firma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propietario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Fecha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949" w:right="5176"/>
        <w:jc w:val="center"/>
        <w:tabs>
          <w:tab w:pos="56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pt;margin-top:13.555125pt;width:180.000009pt;height:.1pt;mso-position-horizontal-relative:page;mso-position-vertical-relative:paragraph;z-index:-517" coordorigin="1410,271" coordsize="3600,2">
            <v:shape style="position:absolute;left:1410;top:271;width:3600;height:2" coordorigin="1410,271" coordsize="3600,0" path="m1410,271l5010,271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286.5pt;margin-top:13.555125pt;width:24.000001pt;height:.1pt;mso-position-horizontal-relative:page;mso-position-vertical-relative:paragraph;z-index:-516" coordorigin="5730,271" coordsize="480,2">
            <v:shape style="position:absolute;left:5730;top:271;width:480;height:2" coordorigin="5730,271" coordsize="480,0" path="m5730,271l6210,271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319.833984pt;margin-top:13.555125pt;width:24.000001pt;height:.1pt;mso-position-horizontal-relative:page;mso-position-vertical-relative:paragraph;z-index:-515" coordorigin="6397,271" coordsize="480,2">
            <v:shape style="position:absolute;left:6397;top:271;width:480;height:2" coordorigin="6397,271" coordsize="480,0" path="m6397,271l6877,271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353.167969pt;margin-top:13.555125pt;width:24.000001pt;height:.1pt;mso-position-horizontal-relative:page;mso-position-vertical-relative:paragraph;z-index:-514" coordorigin="7063,271" coordsize="480,2">
            <v:shape style="position:absolute;left:7063;top:271;width:480;height:2" coordorigin="7063,271" coordsize="480,0" path="m7063,271l7543,271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71" w:lineRule="exact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contratista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Firma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Fecha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30" w:right="265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cancelación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(Código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Negocios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Profesiones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California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7159)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7" w:lineRule="auto"/>
        <w:ind w:left="130" w:right="13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cancelar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transacción,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ninguna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penalidad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obligación,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dentro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hábiles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fecha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anterior.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cancela,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hecho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bajo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venta,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instrumento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negociable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ejecutado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devuelto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dentro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siguientes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recepción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vendedor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cancelación,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garantía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surja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transacción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cancela.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cancela,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poner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disposición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vendedor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residencia,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sustancialmente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buenas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condiciones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cuando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reciben,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artículos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suministrados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bajo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venta,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desea,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cumplir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instrucciones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vendedor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respecto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devolución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mercancía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cuenta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riesgo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vendedor.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pone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bienes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disposición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vendedor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vendedor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recoge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dentro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siguientes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fecha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cancelación,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retener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disponer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ninguna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obligación.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hacer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bienes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disposición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vendedor,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usted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compromete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devolver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bienes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vendedor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hacen,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entonces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será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responsable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cumplimiento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todas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obligaciones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derivadas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contrato.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7" w:lineRule="auto"/>
        <w:ind w:left="130" w:right="139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cancelar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transacción,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entregar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copia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firmada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fechada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cancelación,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aviso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escrito,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enviar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telegrama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7" w:lineRule="auto"/>
        <w:ind w:left="130" w:right="685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IMPROVEMENT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(323)736-1949</w:t>
      </w:r>
    </w:p>
    <w:p>
      <w:pPr>
        <w:spacing w:before="0" w:after="0" w:line="240" w:lineRule="auto"/>
        <w:ind w:left="130" w:right="764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2465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Whittier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Blvd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Suite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</w:t>
      </w:r>
    </w:p>
    <w:p>
      <w:pPr>
        <w:spacing w:before="9" w:after="0" w:line="240" w:lineRule="auto"/>
        <w:ind w:left="130" w:right="809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MONTEBELLO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90640</w:t>
      </w:r>
    </w:p>
    <w:p>
      <w:pPr>
        <w:spacing w:before="9" w:after="0" w:line="271" w:lineRule="exact"/>
        <w:ind w:left="130" w:right="744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Número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licencia: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225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22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  <w:position w:val="-1"/>
        </w:rPr>
        <w:t>                   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71" w:lineRule="exact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Cualquier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cancelación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debe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ocurrir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antes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medianoche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0" w:top="1720" w:bottom="280" w:left="1280" w:right="0"/>
          <w:pgSz w:w="12240" w:h="15840"/>
        </w:sectPr>
      </w:pPr>
      <w:rPr/>
    </w:p>
    <w:p>
      <w:pPr>
        <w:spacing w:before="14" w:after="0" w:line="271" w:lineRule="exact"/>
        <w:ind w:left="130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(fecha)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4" w:after="0" w:line="271" w:lineRule="exact"/>
        <w:ind w:right="-20"/>
        <w:jc w:val="left"/>
        <w:tabs>
          <w:tab w:pos="660" w:val="left"/>
          <w:tab w:pos="12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40" w:bottom="280" w:left="1280" w:right="0"/>
          <w:cols w:num="2" w:equalWidth="0">
            <w:col w:w="810" w:space="600"/>
            <w:col w:w="9550"/>
          </w:cols>
        </w:sectPr>
      </w:pPr>
      <w:rPr/>
    </w:p>
    <w:p>
      <w:pPr>
        <w:spacing w:before="14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472pt;margin-top:0pt;width:140pt;height:159pt;mso-position-horizontal-relative:page;mso-position-vertical-relative:page;z-index:-526" type="#_x0000_t75">
            <v:imagedata r:id="rId19" o:title=""/>
          </v:shape>
        </w:pict>
      </w:r>
      <w:r>
        <w:rPr/>
        <w:pict>
          <v:group style="position:absolute;margin-left:107.466797pt;margin-top:.005125pt;width:24.000001pt;height:.1pt;mso-position-horizontal-relative:page;mso-position-vertical-relative:paragraph;z-index:-513" coordorigin="2149,0" coordsize="480,2">
            <v:shape style="position:absolute;left:2149;top:0;width:480;height:2" coordorigin="2149,0" coordsize="480,0" path="m2149,0l2629,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140.800781pt;margin-top:.005125pt;width:24.000001pt;height:.1pt;mso-position-horizontal-relative:page;mso-position-vertical-relative:paragraph;z-index:-512" coordorigin="2816,0" coordsize="480,2">
            <v:shape style="position:absolute;left:2816;top:0;width:480;height:2" coordorigin="2816,0" coordsize="480,0" path="m2816,0l3296,0e" filled="f" stroked="t" strokeweight=".48pt" strokecolor="#000000">
              <v:path arrowok="t"/>
            </v:shape>
          </v:group>
          <w10:wrap type="none"/>
        </w:pict>
      </w:r>
      <w:r>
        <w:rPr/>
        <w:pict>
          <v:group style="position:absolute;margin-left:174.134766pt;margin-top:.005125pt;width:24.000001pt;height:.1pt;mso-position-horizontal-relative:page;mso-position-vertical-relative:paragraph;z-index:-511" coordorigin="3483,0" coordsize="480,2">
            <v:shape style="position:absolute;left:3483;top:0;width:480;height:2" coordorigin="3483,0" coordsize="480,0" path="m3483,0l3963,0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cancelar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transacción: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71" w:lineRule="exact"/>
        <w:ind w:left="130" w:right="-20"/>
        <w:jc w:val="left"/>
        <w:tabs>
          <w:tab w:pos="3460" w:val="left"/>
          <w:tab w:pos="4120" w:val="left"/>
          <w:tab w:pos="47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Fecha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cancelación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(fecha)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225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22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225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22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  <w:position w:val="-1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225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22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30" w:right="-20"/>
        <w:jc w:val="left"/>
        <w:tabs>
          <w:tab w:pos="5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  <w:t>Firma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9"/>
        </w:rPr>
        <w:t>comprador:</w:t>
      </w:r>
      <w:r>
        <w:rPr>
          <w:rFonts w:ascii="Times New Roman" w:hAnsi="Times New Roman" w:cs="Times New Roman" w:eastAsia="Times New Roman"/>
          <w:sz w:val="24"/>
          <w:szCs w:val="24"/>
          <w:w w:val="225"/>
        </w:rPr>
      </w:r>
      <w:r>
        <w:rPr>
          <w:rFonts w:ascii="Times New Roman" w:hAnsi="Times New Roman" w:cs="Times New Roman" w:eastAsia="Times New Roman"/>
          <w:sz w:val="24"/>
          <w:szCs w:val="24"/>
          <w:w w:val="225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</w:r>
    </w:p>
    <w:sectPr>
      <w:type w:val="continuous"/>
      <w:pgSz w:w="12240" w:h="15840"/>
      <w:pgMar w:top="1440" w:bottom="280" w:left="12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autami">
    <w:altName w:val="Gautam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72pt;margin-top:0pt;width:140pt;height:159pt;mso-position-horizontal-relative:page;mso-position-vertical-relative:page;z-index:-567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75pt;margin-top:46.5pt;width:10.738282pt;height:14pt;mso-position-horizontal-relative:page;mso-position-vertical-relative:page;z-index:-566" type="#_x0000_t202" filled="f" stroked="f">
          <v:textbox inset="0,0,0,0">
            <w:txbxContent>
              <w:p>
                <w:pPr>
                  <w:spacing w:before="0" w:after="0" w:line="262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DF1B84"/>
                    <w:w w:val="11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DF1B84"/>
                    <w:spacing w:val="0"/>
                    <w:w w:val="1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72pt;margin-top:0pt;width:140pt;height:159pt;mso-position-horizontal-relative:page;mso-position-vertical-relative:page;z-index:-542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75pt;margin-top:46.5pt;width:17.476563pt;height:14pt;mso-position-horizontal-relative:page;mso-position-vertical-relative:page;z-index:-541" type="#_x0000_t202" filled="f" stroked="f">
          <v:textbox inset="0,0,0,0">
            <w:txbxContent>
              <w:p>
                <w:pPr>
                  <w:spacing w:before="0" w:after="0" w:line="262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DF1B84"/>
                    <w:w w:val="11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DF1B84"/>
                    <w:spacing w:val="0"/>
                    <w:w w:val="1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5pt;margin-top:71.093918pt;width:403.050782pt;height:28.25pt;mso-position-horizontal-relative:page;mso-position-vertical-relative:page;z-index:-540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35.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Información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sobre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el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Consejo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Estatal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de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Licencias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de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Contratistas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(CSLB)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  <w:p>
                <w:pPr>
                  <w:spacing w:before="9" w:after="0" w:line="240" w:lineRule="auto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CSLB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es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la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agencia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de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protección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consumidor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que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autoriza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regula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los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7.75pt;margin-top:46.5pt;width:17.476563pt;height:14pt;mso-position-horizontal-relative:page;mso-position-vertical-relative:page;z-index:-539" type="#_x0000_t202" filled="f" stroked="f">
          <v:textbox inset="0,0,0,0">
            <w:txbxContent>
              <w:p>
                <w:pPr>
                  <w:spacing w:before="0" w:after="0" w:line="262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DF1B84"/>
                    <w:w w:val="112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DF1B84"/>
                    <w:spacing w:val="0"/>
                    <w:w w:val="1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72pt;margin-top:0pt;width:140pt;height:159pt;mso-position-horizontal-relative:page;mso-position-vertical-relative:page;z-index:-565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46.5pt;width:8.738282pt;height:14pt;mso-position-horizontal-relative:page;mso-position-vertical-relative:page;z-index:-564" type="#_x0000_t202" filled="f" stroked="f">
          <v:textbox inset="0,0,0,0">
            <w:txbxContent>
              <w:p>
                <w:pPr>
                  <w:spacing w:before="0" w:after="0" w:line="262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DF1B84"/>
                    <w:spacing w:val="0"/>
                    <w:w w:val="112"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72pt;margin-top:0pt;width:140pt;height:159pt;mso-position-horizontal-relative:page;mso-position-vertical-relative:page;z-index:-563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46.5pt;width:8.738282pt;height:14pt;mso-position-horizontal-relative:page;mso-position-vertical-relative:page;z-index:-562" type="#_x0000_t202" filled="f" stroked="f">
          <v:textbox inset="0,0,0,0">
            <w:txbxContent>
              <w:p>
                <w:pPr>
                  <w:spacing w:before="0" w:after="0" w:line="262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DF1B84"/>
                    <w:spacing w:val="0"/>
                    <w:w w:val="11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5pt;margin-top:71.093918pt;width:402.751952pt;height:28.25pt;mso-position-horizontal-relative:page;mso-position-vertical-relative:page;z-index:-561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5.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Líneas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propiedad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  <w:p>
                <w:pPr>
                  <w:spacing w:before="9" w:after="0" w:line="240" w:lineRule="auto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menos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que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especifique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lo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contrario,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propietario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deberá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entregar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toda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el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agua,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72pt;margin-top:0pt;width:140pt;height:159pt;mso-position-horizontal-relative:page;mso-position-vertical-relative:page;z-index:-560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46.5pt;width:8.738282pt;height:14pt;mso-position-horizontal-relative:page;mso-position-vertical-relative:page;z-index:-559" type="#_x0000_t202" filled="f" stroked="f">
          <v:textbox inset="0,0,0,0">
            <w:txbxContent>
              <w:p>
                <w:pPr>
                  <w:spacing w:before="0" w:after="0" w:line="262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DF1B84"/>
                    <w:spacing w:val="0"/>
                    <w:w w:val="112"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5pt;margin-top:71.093918pt;width:128.972662pt;height:14pt;mso-position-horizontal-relative:page;mso-position-vertical-relative:page;z-index:-558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10.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Materiales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peligrosos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72pt;margin-top:0pt;width:140pt;height:159pt;mso-position-horizontal-relative:page;mso-position-vertical-relative:page;z-index:-557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46.5pt;width:8.738282pt;height:14pt;mso-position-horizontal-relative:page;mso-position-vertical-relative:page;z-index:-556" type="#_x0000_t202" filled="f" stroked="f">
          <v:textbox inset="0,0,0,0">
            <w:txbxContent>
              <w:p>
                <w:pPr>
                  <w:spacing w:before="0" w:after="0" w:line="262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DF1B84"/>
                    <w:spacing w:val="0"/>
                    <w:w w:val="112"/>
                  </w:rPr>
                  <w:t>6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5pt;margin-top:71.093918pt;width:402.980468pt;height:14pt;mso-position-horizontal-relative:page;mso-position-vertical-relative:page;z-index:-555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PROTÉJASE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de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Liens.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Usted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puede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protegerse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de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gravámenes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obteniendo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una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72pt;margin-top:0pt;width:140pt;height:159pt;mso-position-horizontal-relative:page;mso-position-vertical-relative:page;z-index:-554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46.5pt;width:8.738282pt;height:14pt;mso-position-horizontal-relative:page;mso-position-vertical-relative:page;z-index:-553" type="#_x0000_t202" filled="f" stroked="f">
          <v:textbox inset="0,0,0,0">
            <w:txbxContent>
              <w:p>
                <w:pPr>
                  <w:spacing w:before="0" w:after="0" w:line="262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DF1B84"/>
                    <w:spacing w:val="0"/>
                    <w:w w:val="112"/>
                  </w:rPr>
                  <w:t>7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5pt;margin-top:71.093918pt;width:402.974615pt;height:28.25pt;mso-position-horizontal-relative:page;mso-position-vertical-relative:page;z-index:-552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47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la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nueva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orden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de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cambio.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Los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trabajos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extra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una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orden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de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cambio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no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es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oponible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  <w:p>
                <w:pPr>
                  <w:spacing w:before="9" w:after="0" w:line="240" w:lineRule="auto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propietario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menos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que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la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orden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de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cambio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también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identifica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todos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los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siguientes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72pt;margin-top:0pt;width:140pt;height:159pt;mso-position-horizontal-relative:page;mso-position-vertical-relative:page;z-index:-551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46.5pt;width:8.738282pt;height:14pt;mso-position-horizontal-relative:page;mso-position-vertical-relative:page;z-index:-550" type="#_x0000_t202" filled="f" stroked="f">
          <v:textbox inset="0,0,0,0">
            <w:txbxContent>
              <w:p>
                <w:pPr>
                  <w:spacing w:before="0" w:after="0" w:line="262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DF1B84"/>
                    <w:spacing w:val="0"/>
                    <w:w w:val="112"/>
                  </w:rPr>
                  <w:t>8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5pt;margin-top:71.093918pt;width:178.941415pt;height:14pt;mso-position-horizontal-relative:page;mso-position-vertical-relative:page;z-index:-549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sujeto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párrafo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13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de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este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Contrato.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72pt;margin-top:0pt;width:140pt;height:159pt;mso-position-horizontal-relative:page;mso-position-vertical-relative:page;z-index:-548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46.5pt;width:8.738282pt;height:14pt;mso-position-horizontal-relative:page;mso-position-vertical-relative:page;z-index:-547" type="#_x0000_t202" filled="f" stroked="f">
          <v:textbox inset="0,0,0,0">
            <w:txbxContent>
              <w:p>
                <w:pPr>
                  <w:spacing w:before="0" w:after="0" w:line="262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DF1B84"/>
                    <w:spacing w:val="0"/>
                    <w:w w:val="112"/>
                  </w:rPr>
                  <w:t>9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5pt;margin-top:85.343918pt;width:233.345714pt;height:14pt;mso-position-horizontal-relative:page;mso-position-vertical-relative:page;z-index:-546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24.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Seguro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de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responsabilidad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general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(CGL)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72pt;margin-top:0pt;width:140pt;height:159pt;mso-position-horizontal-relative:page;mso-position-vertical-relative:page;z-index:-545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46.5pt;width:15.476563pt;height:14pt;mso-position-horizontal-relative:page;mso-position-vertical-relative:page;z-index:-544" type="#_x0000_t202" filled="f" stroked="f">
          <v:textbox inset="0,0,0,0">
            <w:txbxContent>
              <w:p>
                <w:pPr>
                  <w:spacing w:before="0" w:after="0" w:line="262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DF1B84"/>
                    <w:spacing w:val="0"/>
                    <w:w w:val="112"/>
                  </w:rPr>
                  <w:t>10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5pt;margin-top:71.093918pt;width:403.00977pt;height:14pt;mso-position-horizontal-relative:page;mso-position-vertical-relative:page;z-index:-543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continuación,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el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contratista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el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propietario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están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de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acuerdo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en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que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el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servicio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de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yperlink" Target="http://www.cslb.ca.gov/" TargetMode="Externa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header" Target="header10.xml"/><Relationship Id="rId16" Type="http://schemas.openxmlformats.org/officeDocument/2006/relationships/hyperlink" Target="http://www.cslb.ca.gov/" TargetMode="External"/><Relationship Id="rId17" Type="http://schemas.openxmlformats.org/officeDocument/2006/relationships/header" Target="header11.xml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2018-01-02T20:30:00Z</dcterms:created>
  <dcterms:modified xsi:type="dcterms:W3CDTF">2018-01-02T20:30:00Z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2018-01-02T00:00:00Z</vt:filetime>
  </property>
  <property fmtid="{D5CDD505-2E9C-101B-9397-08002B2CF9AE}" pid="3" name="LastSaved">
    <vt:filetime>2018-01-03T00:00:00Z</vt:filetime>
  </property>
</Properties>
</file>